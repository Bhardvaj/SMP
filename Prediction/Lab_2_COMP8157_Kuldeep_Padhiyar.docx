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6712" w14:textId="169D2028" w:rsidR="00952F7D" w:rsidRDefault="00952F7D" w:rsidP="00DF198B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="00DF198B" w14:paraId="0CF65D4D" w14:textId="77777777" w:rsidTr="00185F4A">
        <w:trPr>
          <w:trHeight w:val="1083"/>
        </w:trPr>
        <w:tc>
          <w:tcPr>
            <w:tcW w:w="10790" w:type="dxa"/>
            <w:gridSpan w:val="9"/>
          </w:tcPr>
          <w:p w14:paraId="1A92CE05" w14:textId="5F47E9D7" w:rsidR="00DF198B" w:rsidRDefault="00F44DA3">
            <w:r w:rsidRPr="004909D9">
              <w:rPr>
                <w:noProof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2B6813DE" wp14:editId="6982A8B8">
                  <wp:simplePos x="0" y="0"/>
                  <wp:positionH relativeFrom="margin">
                    <wp:posOffset>-3056899</wp:posOffset>
                  </wp:positionH>
                  <wp:positionV relativeFrom="page">
                    <wp:posOffset>-560515</wp:posOffset>
                  </wp:positionV>
                  <wp:extent cx="14905990" cy="10070276"/>
                  <wp:effectExtent l="0" t="0" r="0" b="7620"/>
                  <wp:wrapNone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5990" cy="1007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F198B" w14:paraId="0D83F174" w14:textId="77777777" w:rsidTr="00B2108A">
        <w:trPr>
          <w:trHeight w:val="1068"/>
        </w:trPr>
        <w:tc>
          <w:tcPr>
            <w:tcW w:w="1198" w:type="dxa"/>
            <w:gridSpan w:val="2"/>
          </w:tcPr>
          <w:p w14:paraId="62661163" w14:textId="77777777" w:rsidR="00DF198B" w:rsidRDefault="00DF198B"/>
        </w:tc>
        <w:tc>
          <w:tcPr>
            <w:tcW w:w="8393" w:type="dxa"/>
            <w:gridSpan w:val="5"/>
            <w:shd w:val="clear" w:color="auto" w:fill="005596"/>
            <w:vAlign w:val="center"/>
          </w:tcPr>
          <w:p w14:paraId="00B5E892" w14:textId="0B4FE4A9" w:rsidR="00DF198B" w:rsidRPr="00B2108A" w:rsidRDefault="00B2108A" w:rsidP="00874FE7">
            <w:pPr>
              <w:pStyle w:val="Heading1"/>
              <w:rPr>
                <w:color w:val="FFFFFF" w:themeColor="background1"/>
              </w:rPr>
            </w:pPr>
            <w:bookmarkStart w:id="0" w:name="_Toc65312093"/>
            <w:r>
              <w:rPr>
                <w:color w:val="FFFFFF" w:themeColor="background1"/>
              </w:rPr>
              <w:t>L</w:t>
            </w:r>
            <w:r w:rsidR="009674D9">
              <w:rPr>
                <w:color w:val="FFFFFF" w:themeColor="background1"/>
              </w:rPr>
              <w:t>ab</w:t>
            </w:r>
            <w:r>
              <w:rPr>
                <w:color w:val="FFFFFF" w:themeColor="background1"/>
              </w:rPr>
              <w:t xml:space="preserve"> </w:t>
            </w:r>
            <w:bookmarkEnd w:id="0"/>
            <w:r w:rsidR="00414401">
              <w:rPr>
                <w:color w:val="FFFFFF" w:themeColor="background1"/>
              </w:rPr>
              <w:t>2</w:t>
            </w:r>
            <w:r w:rsidR="009674D9">
              <w:rPr>
                <w:color w:val="FFFFFF" w:themeColor="background1"/>
              </w:rPr>
              <w:t xml:space="preserve"> </w:t>
            </w:r>
            <w:r w:rsidR="00414401">
              <w:rPr>
                <w:color w:val="FFFFFF" w:themeColor="background1"/>
              </w:rPr>
              <w:t>–</w:t>
            </w:r>
            <w:r w:rsidR="009674D9">
              <w:rPr>
                <w:color w:val="FFFFFF" w:themeColor="background1"/>
              </w:rPr>
              <w:t xml:space="preserve"> </w:t>
            </w:r>
            <w:r w:rsidR="00414401">
              <w:rPr>
                <w:color w:val="FFFFFF" w:themeColor="background1"/>
              </w:rPr>
              <w:t xml:space="preserve">Stored Procedures </w:t>
            </w:r>
          </w:p>
        </w:tc>
        <w:tc>
          <w:tcPr>
            <w:tcW w:w="1199" w:type="dxa"/>
            <w:gridSpan w:val="2"/>
          </w:tcPr>
          <w:p w14:paraId="5DA7E834" w14:textId="77777777" w:rsidR="00DF198B" w:rsidRDefault="00DF198B"/>
        </w:tc>
      </w:tr>
      <w:tr w:rsidR="00DF198B" w14:paraId="5458BFA3" w14:textId="77777777" w:rsidTr="00185F4A">
        <w:trPr>
          <w:trHeight w:val="1837"/>
        </w:trPr>
        <w:tc>
          <w:tcPr>
            <w:tcW w:w="1170" w:type="dxa"/>
          </w:tcPr>
          <w:p w14:paraId="19D2B6ED" w14:textId="60F65726" w:rsidR="00DF198B" w:rsidRDefault="00DF198B"/>
        </w:tc>
        <w:tc>
          <w:tcPr>
            <w:tcW w:w="8460" w:type="dxa"/>
            <w:gridSpan w:val="7"/>
          </w:tcPr>
          <w:p w14:paraId="43C05606" w14:textId="5BF4F42B" w:rsidR="00DF198B" w:rsidRDefault="00DF198B"/>
        </w:tc>
        <w:tc>
          <w:tcPr>
            <w:tcW w:w="1160" w:type="dxa"/>
          </w:tcPr>
          <w:p w14:paraId="44B0F94C" w14:textId="77777777" w:rsidR="00DF198B" w:rsidRDefault="00DF198B"/>
        </w:tc>
      </w:tr>
      <w:tr w:rsidR="00DF198B" w14:paraId="0B013467" w14:textId="77777777" w:rsidTr="00B2108A">
        <w:trPr>
          <w:trHeight w:val="873"/>
        </w:trPr>
        <w:tc>
          <w:tcPr>
            <w:tcW w:w="2397" w:type="dxa"/>
            <w:gridSpan w:val="4"/>
          </w:tcPr>
          <w:p w14:paraId="6BBCA0AF" w14:textId="77777777" w:rsidR="00DF198B" w:rsidRDefault="00DF198B"/>
        </w:tc>
        <w:tc>
          <w:tcPr>
            <w:tcW w:w="5995" w:type="dxa"/>
            <w:shd w:val="clear" w:color="auto" w:fill="FFFFFF" w:themeFill="background1"/>
          </w:tcPr>
          <w:p w14:paraId="3E6D5CED" w14:textId="77777777" w:rsidR="00DF198B" w:rsidRPr="00DF198B" w:rsidRDefault="00DF198B" w:rsidP="00DF198B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14:paraId="0492B39D" w14:textId="60BDA2A2" w:rsidR="00DF198B" w:rsidRDefault="00DF198B"/>
        </w:tc>
      </w:tr>
      <w:tr w:rsidR="00DF198B" w14:paraId="4FA34626" w14:textId="77777777" w:rsidTr="00185F4A">
        <w:trPr>
          <w:trHeight w:val="1460"/>
        </w:trPr>
        <w:tc>
          <w:tcPr>
            <w:tcW w:w="2397" w:type="dxa"/>
            <w:gridSpan w:val="4"/>
          </w:tcPr>
          <w:p w14:paraId="484406E5" w14:textId="77777777" w:rsidR="00DF198B" w:rsidRDefault="00DF198B"/>
        </w:tc>
        <w:tc>
          <w:tcPr>
            <w:tcW w:w="5995" w:type="dxa"/>
            <w:shd w:val="clear" w:color="auto" w:fill="FFFFFF" w:themeFill="background1"/>
          </w:tcPr>
          <w:p w14:paraId="14F98132" w14:textId="77777777" w:rsidR="009674D9" w:rsidRDefault="009674D9" w:rsidP="00B2108A">
            <w:pPr>
              <w:pStyle w:val="Heading4"/>
              <w:rPr>
                <w:sz w:val="30"/>
                <w:szCs w:val="30"/>
              </w:rPr>
            </w:pPr>
            <w:r w:rsidRPr="009674D9">
              <w:rPr>
                <w:sz w:val="30"/>
                <w:szCs w:val="30"/>
              </w:rPr>
              <w:t>Advanced Database Topics</w:t>
            </w:r>
            <w:r w:rsidR="00B2108A" w:rsidRPr="00B2108A">
              <w:rPr>
                <w:sz w:val="30"/>
                <w:szCs w:val="30"/>
              </w:rPr>
              <w:t xml:space="preserve"> </w:t>
            </w:r>
          </w:p>
          <w:p w14:paraId="74C950DC" w14:textId="7008543A" w:rsidR="00B2108A" w:rsidRPr="00B2108A" w:rsidRDefault="00B2108A" w:rsidP="00B2108A">
            <w:pPr>
              <w:pStyle w:val="Heading4"/>
              <w:rPr>
                <w:sz w:val="30"/>
                <w:szCs w:val="30"/>
              </w:rPr>
            </w:pPr>
            <w:r w:rsidRPr="00B2108A">
              <w:rPr>
                <w:sz w:val="30"/>
                <w:szCs w:val="30"/>
              </w:rPr>
              <w:t>(</w:t>
            </w:r>
            <w:r w:rsidR="009674D9" w:rsidRPr="009674D9">
              <w:rPr>
                <w:sz w:val="30"/>
                <w:szCs w:val="30"/>
              </w:rPr>
              <w:t>COMP</w:t>
            </w:r>
            <w:r w:rsidR="00EE49C6">
              <w:rPr>
                <w:sz w:val="30"/>
                <w:szCs w:val="30"/>
              </w:rPr>
              <w:t>-</w:t>
            </w:r>
            <w:r w:rsidR="009674D9" w:rsidRPr="009674D9">
              <w:rPr>
                <w:sz w:val="30"/>
                <w:szCs w:val="30"/>
              </w:rPr>
              <w:t>8157</w:t>
            </w:r>
            <w:r w:rsidRPr="00B2108A">
              <w:rPr>
                <w:sz w:val="30"/>
                <w:szCs w:val="30"/>
              </w:rPr>
              <w:t>)</w:t>
            </w:r>
          </w:p>
        </w:tc>
        <w:tc>
          <w:tcPr>
            <w:tcW w:w="2398" w:type="dxa"/>
            <w:gridSpan w:val="4"/>
          </w:tcPr>
          <w:p w14:paraId="6A3007AC" w14:textId="77777777" w:rsidR="00DF198B" w:rsidRDefault="00DF198B"/>
        </w:tc>
      </w:tr>
      <w:tr w:rsidR="00DF198B" w14:paraId="0519DC9F" w14:textId="77777777" w:rsidTr="00185F4A">
        <w:trPr>
          <w:trHeight w:val="7176"/>
        </w:trPr>
        <w:tc>
          <w:tcPr>
            <w:tcW w:w="2397" w:type="dxa"/>
            <w:gridSpan w:val="4"/>
            <w:vAlign w:val="bottom"/>
          </w:tcPr>
          <w:p w14:paraId="45C6F287" w14:textId="77777777" w:rsidR="00DF198B" w:rsidRDefault="00DF198B" w:rsidP="00DF198B">
            <w:pPr>
              <w:jc w:val="center"/>
            </w:pPr>
          </w:p>
        </w:tc>
        <w:tc>
          <w:tcPr>
            <w:tcW w:w="5995" w:type="dxa"/>
            <w:tcBorders>
              <w:bottom w:val="single" w:sz="18" w:space="0" w:color="476166" w:themeColor="accent1"/>
            </w:tcBorders>
            <w:shd w:val="clear" w:color="auto" w:fill="FFFFFF" w:themeFill="background1"/>
            <w:vAlign w:val="bottom"/>
          </w:tcPr>
          <w:p w14:paraId="7C52ECE5" w14:textId="52CE4302" w:rsidR="00DF198B" w:rsidRPr="00DF198B" w:rsidRDefault="00875D34" w:rsidP="00FB66C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052E022" wp14:editId="676F1DAD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-52705</wp:posOffset>
                      </wp:positionV>
                      <wp:extent cx="556260" cy="38862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84D" w14:textId="77777777" w:rsidR="00647ABB" w:rsidRPr="00D11427" w:rsidRDefault="00647ABB" w:rsidP="00C02FF1">
                                  <w:pPr>
                                    <w:rPr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IN"/>
                                    </w:rPr>
                                    <w:t>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052E0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0.35pt;margin-top:-4.15pt;width:43.8pt;height:3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" filled="f" stroked="f">
                      <v:textbox>
                        <w:txbxContent>
                          <w:p w14:paraId="509AF84D" w14:textId="77777777" w:rsidR="00647ABB" w:rsidRPr="00D11427" w:rsidRDefault="00647ABB" w:rsidP="00C02FF1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5714D1" w14:textId="2269E04A" w:rsidR="00874FE7" w:rsidRPr="00DF198B" w:rsidRDefault="00874FE7" w:rsidP="00875D34"/>
          <w:p w14:paraId="6BC640B5" w14:textId="014144F6" w:rsidR="00DF198B" w:rsidRDefault="00B2108A" w:rsidP="00A95967">
            <w:pPr>
              <w:pStyle w:val="Heading4"/>
            </w:pPr>
            <w:r>
              <w:t>Kuldeep Padhiyar (ID: 110049895)</w:t>
            </w:r>
          </w:p>
          <w:p w14:paraId="78793370" w14:textId="592809B4" w:rsidR="00875D34" w:rsidRPr="00875D34" w:rsidRDefault="00875D34" w:rsidP="00875D3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F3EA25C" wp14:editId="10906EC2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-4445</wp:posOffset>
                      </wp:positionV>
                      <wp:extent cx="556260" cy="388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19C9C4" w14:textId="236A793C" w:rsidR="00647ABB" w:rsidRPr="00D11427" w:rsidRDefault="00647ABB">
                                  <w:pPr>
                                    <w:rPr>
                                      <w:b/>
                                      <w:bCs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IN"/>
                                    </w:rPr>
                                    <w:t>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7F3EA25C" id="_x0000_s1027" type="#_x0000_t202" style="position:absolute;margin-left:129.75pt;margin-top:-.35pt;width:43.8pt;height:3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" filled="f" stroked="f">
                      <v:textbox>
                        <w:txbxContent>
                          <w:p w14:paraId="7E19C9C4" w14:textId="236A793C" w:rsidR="00647ABB" w:rsidRPr="00D11427" w:rsidRDefault="00647ABB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AD5518" w14:textId="042C736F" w:rsidR="00DF198B" w:rsidRPr="00DF198B" w:rsidRDefault="00DF198B" w:rsidP="00875D34"/>
          <w:p w14:paraId="27A63E94" w14:textId="178F068D" w:rsidR="00DF198B" w:rsidRDefault="008919D6" w:rsidP="00B2108A">
            <w:pPr>
              <w:pStyle w:val="Heading4"/>
            </w:pPr>
            <w:r>
              <w:t xml:space="preserve">Submitted to: </w:t>
            </w:r>
            <w:r w:rsidR="00B2108A">
              <w:t>Dr</w:t>
            </w:r>
            <w:r w:rsidR="00A95967">
              <w:t xml:space="preserve"> </w:t>
            </w:r>
            <w:r w:rsidR="00A95967" w:rsidRPr="00A95967">
              <w:t xml:space="preserve">Kalyani </w:t>
            </w:r>
            <w:r w:rsidR="00A95967">
              <w:t>S</w:t>
            </w:r>
            <w:r w:rsidR="00A95967" w:rsidRPr="00A95967">
              <w:t>elvarajah</w:t>
            </w:r>
            <w:r w:rsidR="00A95967">
              <w:t xml:space="preserve"> </w:t>
            </w:r>
          </w:p>
          <w:p w14:paraId="2FBB8AD5" w14:textId="55B29D18" w:rsidR="00DF198B" w:rsidRPr="00DF198B" w:rsidRDefault="00DF198B" w:rsidP="00DF198B"/>
        </w:tc>
        <w:tc>
          <w:tcPr>
            <w:tcW w:w="2398" w:type="dxa"/>
            <w:gridSpan w:val="4"/>
            <w:vAlign w:val="bottom"/>
          </w:tcPr>
          <w:p w14:paraId="48C9E9C4" w14:textId="77777777" w:rsidR="00DF198B" w:rsidRDefault="00DF198B" w:rsidP="00DF198B">
            <w:pPr>
              <w:jc w:val="center"/>
            </w:pPr>
          </w:p>
        </w:tc>
      </w:tr>
      <w:tr w:rsidR="00DF198B" w14:paraId="03B906AC" w14:textId="77777777" w:rsidTr="00185F4A">
        <w:tc>
          <w:tcPr>
            <w:tcW w:w="2340" w:type="dxa"/>
            <w:gridSpan w:val="3"/>
          </w:tcPr>
          <w:p w14:paraId="4C318020" w14:textId="77777777" w:rsidR="00DF198B" w:rsidRDefault="00DF198B"/>
        </w:tc>
        <w:tc>
          <w:tcPr>
            <w:tcW w:w="6120" w:type="dxa"/>
            <w:gridSpan w:val="3"/>
          </w:tcPr>
          <w:p w14:paraId="220D2697" w14:textId="51A42F2B" w:rsidR="00DF198B" w:rsidRDefault="00DF198B"/>
        </w:tc>
        <w:tc>
          <w:tcPr>
            <w:tcW w:w="2330" w:type="dxa"/>
            <w:gridSpan w:val="3"/>
          </w:tcPr>
          <w:p w14:paraId="6D8E35F6" w14:textId="77777777" w:rsidR="00DF198B" w:rsidRDefault="00DF198B"/>
        </w:tc>
      </w:tr>
    </w:tbl>
    <w:p w14:paraId="6015148B" w14:textId="5B8AABDD" w:rsidR="002A180C" w:rsidRPr="002A32FA" w:rsidRDefault="002A180C" w:rsidP="002A180C">
      <w:pPr>
        <w:pStyle w:val="Heading1"/>
        <w:jc w:val="left"/>
        <w:rPr>
          <w:rFonts w:ascii="Arial" w:hAnsi="Arial" w:cs="Arial"/>
          <w:sz w:val="22"/>
          <w:szCs w:val="22"/>
        </w:rPr>
      </w:pPr>
    </w:p>
    <w:p w14:paraId="1BE662E0" w14:textId="26C52C75" w:rsidR="00BF1E53" w:rsidRDefault="00BF1E53" w:rsidP="00BF1E53">
      <w:pPr>
        <w:pStyle w:val="Heading3"/>
      </w:pPr>
      <w:r>
        <w:lastRenderedPageBreak/>
        <w:t>SQL Query</w:t>
      </w:r>
    </w:p>
    <w:p w14:paraId="5C22CBFE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-- Qestion-1</w:t>
      </w:r>
    </w:p>
    <w:p w14:paraId="3DF8C92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C4AD7D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CREATE OR ALTER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PROCEDURE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.uspViewEmployees</w:t>
      </w:r>
      <w:proofErr w:type="spellEnd"/>
    </w:p>
    <w:p w14:paraId="2E47C6D9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</w:p>
    <w:p w14:paraId="12A447F4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PersonID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FullName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IsEmployee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IsSalesperson</w:t>
      </w:r>
      <w:proofErr w:type="spellEnd"/>
    </w:p>
    <w:p w14:paraId="43691C4E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.People</w:t>
      </w:r>
      <w:proofErr w:type="spellEnd"/>
    </w:p>
    <w:p w14:paraId="326FACC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WHERE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IsEmployee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1455E30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D3B1AD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3F82C922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76B06C7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EXECUTE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.uspViewEmployees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FEFC992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D14D89B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13C681C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16EB153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-- This is abstraction between the user and the database. And helps in increasing security.</w:t>
      </w:r>
    </w:p>
    <w:p w14:paraId="4E958FC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CREATE OR ALTER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PROCEDURE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.uspViewEmployees</w:t>
      </w:r>
      <w:proofErr w:type="spellEnd"/>
    </w:p>
    <w:p w14:paraId="5ABA6C5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</w:p>
    <w:p w14:paraId="3CDBEACD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PersonID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'ID Number'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5BCB8B18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FullName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'Name'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2AA402A5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'Employee'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Status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71062F22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WHEN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IsSalesperson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THEN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'Salesperson'</w:t>
      </w:r>
    </w:p>
    <w:p w14:paraId="154B183A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WHEN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IsSalesperson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THEN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'Not Salesperson'</w:t>
      </w:r>
    </w:p>
    <w:p w14:paraId="7CED19B2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END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Position</w:t>
      </w:r>
    </w:p>
    <w:p w14:paraId="2EFFBD72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.People</w:t>
      </w:r>
      <w:proofErr w:type="spellEnd"/>
    </w:p>
    <w:p w14:paraId="24139AF4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WHERE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IsEmployee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F2C42A2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004F8FA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59D0442B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5D40C0D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-- Better Performance with cache, and allows for efficient Scalabilty</w:t>
      </w:r>
    </w:p>
    <w:p w14:paraId="52DF1BA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CREATE OR ALTER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PROCEDURE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.uspViewData</w:t>
      </w:r>
      <w:proofErr w:type="spellEnd"/>
    </w:p>
    <w:p w14:paraId="5435843A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</w:p>
    <w:p w14:paraId="241E90B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BEGIN</w:t>
      </w:r>
    </w:p>
    <w:p w14:paraId="43A3A389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TOP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.People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7C5A8CA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TOP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Sales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Customers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4E94E68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TOP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571E3E4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END</w:t>
      </w:r>
    </w:p>
    <w:p w14:paraId="6D408242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ED21569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3C8C4BAA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D3F8F86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EXECUTE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.uspViewData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71EE8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FD9A690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1BD7A826" w14:textId="77777777" w:rsidR="00ED784C" w:rsidRPr="00ED784C" w:rsidRDefault="00ED784C" w:rsidP="00ED784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B5A785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-- Qestion-2</w:t>
      </w:r>
    </w:p>
    <w:p w14:paraId="18C8A1B1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3EFBA39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ORDER BY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DESC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EC7FC03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91C0117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2262AEE4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EDC2B02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-- </w:t>
      </w:r>
      <w:proofErr w:type="spellStart"/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Color</w:t>
      </w:r>
      <w:proofErr w:type="spellEnd"/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: input parameter for stored procedure.</w:t>
      </w:r>
    </w:p>
    <w:p w14:paraId="1F6ABED3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-- </w:t>
      </w:r>
      <w:proofErr w:type="spellStart"/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: max </w:t>
      </w:r>
      <w:proofErr w:type="spellStart"/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 + 1.</w:t>
      </w:r>
    </w:p>
    <w:p w14:paraId="5D2768F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CREATE OR ALTER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PROCEDURE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uspInsertColor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(@Color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nvarchar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</w:t>
      </w:r>
    </w:p>
    <w:p w14:paraId="4BF37E90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</w:p>
    <w:p w14:paraId="574B2D2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DECLARE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@ColorID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INT</w:t>
      </w:r>
    </w:p>
    <w:p w14:paraId="7A1139DD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@ColorID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MAX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proofErr w:type="gramEnd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1E5D2AB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INSERT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INTO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ColorName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LastEditedBy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8CF9581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VALUES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(@ColorID, @Color,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EA75638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proofErr w:type="spellEnd"/>
    </w:p>
    <w:p w14:paraId="74A3A9D0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WHERE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@ColorID</w:t>
      </w:r>
    </w:p>
    <w:p w14:paraId="45B679FD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ORDER BY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DESC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472A845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DAE0BE0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590A5BAD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D6BEABD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EXECUTE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uspInsertColor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@Color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'Periwinkle Blue'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0194E45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5DC7F69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0710D0E4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B2A63F7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Order </w:t>
      </w:r>
      <w:proofErr w:type="gram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By</w:t>
      </w:r>
      <w:proofErr w:type="gram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desc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449C9D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DD1A934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1F551725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E65A59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CREATE OR ALTER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PROCEDURE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upsRemoveLastColor</w:t>
      </w:r>
      <w:proofErr w:type="spellEnd"/>
    </w:p>
    <w:p w14:paraId="3C8F09DE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</w:p>
    <w:p w14:paraId="567A6C54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DELETE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where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ColorID</w:t>
      </w:r>
      <w:proofErr w:type="gram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MAX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(ColorID)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 </w:t>
      </w:r>
    </w:p>
    <w:p w14:paraId="319AB4D3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717C21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057ECCF9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C8A184A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EXECUTE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upsRemoveLastColor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8D2B2B1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61DE1AE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13679E97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93BBA2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SELECT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Warehouse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Colors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Order </w:t>
      </w:r>
      <w:proofErr w:type="gram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By</w:t>
      </w:r>
      <w:proofErr w:type="gram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ColorID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desc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36260CF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028C6D6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3760A6DB" w14:textId="77777777" w:rsidR="00ED784C" w:rsidRPr="00ED784C" w:rsidRDefault="00ED784C" w:rsidP="00ED784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1EDF25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-- Qestion-3</w:t>
      </w:r>
    </w:p>
    <w:p w14:paraId="70776A44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034B168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CREATE OR ALTER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PROCEDURE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.uspSimpleProcedure (@OutputMessage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</w:p>
    <w:p w14:paraId="7086C29D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spellStart"/>
      <w:proofErr w:type="gram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nvarchar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OUTPUT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CE4E716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</w:p>
    <w:p w14:paraId="7482201D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lastRenderedPageBreak/>
        <w:t>SET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@OutputMessage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'This message was returned by the stored procedure on '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</w:p>
    <w:p w14:paraId="3F16F2BE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FORMAT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Start"/>
      <w:r w:rsidRPr="00ED784C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GETDATE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), </w:t>
      </w:r>
      <w:r w:rsidRPr="00ED78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'd'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E6B46C0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4862AE3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4A28191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F582E6B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DECLARE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@MyLocalMessage </w:t>
      </w:r>
      <w:proofErr w:type="spellStart"/>
      <w:proofErr w:type="gram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nvarchar</w:t>
      </w:r>
      <w:proofErr w:type="spellEnd"/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ED78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4F9CA9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EXEC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Application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.uspSimpleProcedure</w:t>
      </w:r>
      <w:proofErr w:type="spellEnd"/>
    </w:p>
    <w:p w14:paraId="2DDEB9BC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@OutputMessage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@MyLocalMessage </w:t>
      </w: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OUTPUT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4882CE6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PRINT</w:t>
      </w:r>
      <w:r w:rsidRPr="00ED78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@MyLocalMessage;</w:t>
      </w:r>
    </w:p>
    <w:p w14:paraId="072F57F6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E4E3B21" w14:textId="77777777" w:rsidR="00ED784C" w:rsidRPr="00ED784C" w:rsidRDefault="00ED784C" w:rsidP="00ED78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D78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GO</w:t>
      </w:r>
    </w:p>
    <w:p w14:paraId="75474B3C" w14:textId="77777777" w:rsidR="00BF1E53" w:rsidRPr="00BF1E53" w:rsidRDefault="00BF1E53" w:rsidP="00BF1E53"/>
    <w:p w14:paraId="40D5EFD9" w14:textId="77777777" w:rsidR="00ED784C" w:rsidRDefault="00ED784C"/>
    <w:p w14:paraId="1FAC0EEC" w14:textId="4A3A7CE3" w:rsidR="00ED784C" w:rsidRDefault="00ED784C">
      <w:r>
        <w:br w:type="page"/>
      </w:r>
    </w:p>
    <w:p w14:paraId="17D83BE1" w14:textId="08AACF7B" w:rsidR="00414401" w:rsidRDefault="00414401" w:rsidP="00414401">
      <w:pPr>
        <w:pStyle w:val="Heading3"/>
      </w:pPr>
      <w:r w:rsidRPr="0041440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A66EF7" wp14:editId="64E22730">
            <wp:simplePos x="0" y="0"/>
            <wp:positionH relativeFrom="column">
              <wp:posOffset>-31750</wp:posOffset>
            </wp:positionH>
            <wp:positionV relativeFrom="paragraph">
              <wp:posOffset>528320</wp:posOffset>
            </wp:positionV>
            <wp:extent cx="6858000" cy="6112510"/>
            <wp:effectExtent l="0" t="0" r="0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 Output</w:t>
      </w:r>
    </w:p>
    <w:p w14:paraId="430080EF" w14:textId="6ED6403A" w:rsidR="00414401" w:rsidRDefault="00414401" w:rsidP="00414401"/>
    <w:p w14:paraId="5B70D8E2" w14:textId="77777777" w:rsidR="00414401" w:rsidRDefault="00414401"/>
    <w:p w14:paraId="2C6AD972" w14:textId="3FB34528" w:rsidR="00414401" w:rsidRDefault="00414401">
      <w:r>
        <w:br w:type="page"/>
      </w:r>
    </w:p>
    <w:p w14:paraId="60BA75EE" w14:textId="0A5F5166" w:rsidR="00414401" w:rsidRDefault="0040409E" w:rsidP="00414401">
      <w:pPr>
        <w:pStyle w:val="Heading3"/>
      </w:pPr>
      <w:r w:rsidRPr="0040409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029CB07" wp14:editId="07A0C6AD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6439535" cy="706818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401">
        <w:t>Question 2 Output</w:t>
      </w:r>
    </w:p>
    <w:p w14:paraId="66FC6C45" w14:textId="05C27C0B" w:rsidR="0062337B" w:rsidRDefault="0062337B" w:rsidP="0062337B"/>
    <w:p w14:paraId="111D5823" w14:textId="14F215CE" w:rsidR="0040409E" w:rsidRDefault="0040409E">
      <w:r>
        <w:br w:type="page"/>
      </w:r>
    </w:p>
    <w:p w14:paraId="4704285C" w14:textId="23EF0EBA" w:rsidR="0040409E" w:rsidRDefault="0040409E" w:rsidP="0040409E">
      <w:pPr>
        <w:pStyle w:val="Heading3"/>
      </w:pPr>
      <w:r>
        <w:lastRenderedPageBreak/>
        <w:t>Question 3 Output</w:t>
      </w:r>
    </w:p>
    <w:p w14:paraId="7187CDA2" w14:textId="2514C73E" w:rsidR="0040409E" w:rsidRPr="0040409E" w:rsidRDefault="0040409E" w:rsidP="0040409E">
      <w:pPr>
        <w:pStyle w:val="Content"/>
      </w:pPr>
      <w:r w:rsidRPr="0040409E">
        <w:rPr>
          <w:noProof/>
        </w:rPr>
        <w:drawing>
          <wp:anchor distT="0" distB="0" distL="114300" distR="114300" simplePos="0" relativeHeight="251665408" behindDoc="0" locked="0" layoutInCell="1" allowOverlap="1" wp14:anchorId="5BB0C14D" wp14:editId="2333A0DA">
            <wp:simplePos x="0" y="0"/>
            <wp:positionH relativeFrom="column">
              <wp:posOffset>1066800</wp:posOffset>
            </wp:positionH>
            <wp:positionV relativeFrom="paragraph">
              <wp:posOffset>210185</wp:posOffset>
            </wp:positionV>
            <wp:extent cx="4353533" cy="733527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409E" w:rsidRPr="0040409E" w:rsidSect="00EC28A6">
      <w:footerReference w:type="even" r:id="rId15"/>
      <w:footerReference w:type="default" r:id="rId16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FC096" w14:textId="77777777" w:rsidR="00924B50" w:rsidRDefault="00924B50" w:rsidP="00E74B29">
      <w:r>
        <w:separator/>
      </w:r>
    </w:p>
  </w:endnote>
  <w:endnote w:type="continuationSeparator" w:id="0">
    <w:p w14:paraId="3F887FBF" w14:textId="77777777" w:rsidR="00924B50" w:rsidRDefault="00924B50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6459A8" w14:textId="77777777" w:rsidR="00647ABB" w:rsidRDefault="00647ABB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D03FEC" w14:textId="77777777" w:rsidR="00647ABB" w:rsidRDefault="00647ABB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244EF" w14:textId="77777777" w:rsidR="00647ABB" w:rsidRDefault="00647ABB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9"/>
      <w:gridCol w:w="5395"/>
      <w:gridCol w:w="3237"/>
      <w:gridCol w:w="1079"/>
    </w:tblGrid>
    <w:tr w:rsidR="00647ABB" w14:paraId="792EEC8A" w14:textId="77777777" w:rsidTr="006709F1">
      <w:tc>
        <w:tcPr>
          <w:tcW w:w="1079" w:type="dxa"/>
        </w:tcPr>
        <w:p w14:paraId="27DB517A" w14:textId="77777777" w:rsidR="00647ABB" w:rsidRPr="00E74B29" w:rsidRDefault="00647ABB" w:rsidP="006709F1">
          <w:pPr>
            <w:pStyle w:val="Footer"/>
          </w:pPr>
        </w:p>
      </w:tc>
      <w:tc>
        <w:tcPr>
          <w:tcW w:w="5395" w:type="dxa"/>
        </w:tcPr>
        <w:p w14:paraId="23D18831" w14:textId="3E21B1F0" w:rsidR="00647ABB" w:rsidRPr="00874FE7" w:rsidRDefault="00A07240" w:rsidP="006709F1">
          <w:pPr>
            <w:pStyle w:val="Footer"/>
          </w:pPr>
          <w:r w:rsidRPr="00A07240">
            <w:t>Lab Quiz 1 - Mongo dB</w:t>
          </w:r>
        </w:p>
      </w:tc>
      <w:tc>
        <w:tcPr>
          <w:tcW w:w="3237" w:type="dxa"/>
        </w:tcPr>
        <w:sdt>
          <w:sdtPr>
            <w:rPr>
              <w:rStyle w:val="PageNumber"/>
            </w:rPr>
            <w:id w:val="-1206949233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38629598" w14:textId="77777777" w:rsidR="00647ABB" w:rsidRPr="00E74B29" w:rsidRDefault="00647ABB" w:rsidP="006709F1">
              <w:pPr>
                <w:pStyle w:val="Footer"/>
                <w:jc w:val="right"/>
              </w:pPr>
              <w:r w:rsidRPr="00E74B29">
                <w:t xml:space="preserve">PAGE </w:t>
              </w:r>
              <w:r w:rsidRPr="00E74B29">
                <w:fldChar w:fldCharType="begin"/>
              </w:r>
              <w:r w:rsidRPr="00E74B29">
                <w:instrText xml:space="preserve"> PAGE </w:instrText>
              </w:r>
              <w:r w:rsidRPr="00E74B29">
                <w:fldChar w:fldCharType="separate"/>
              </w:r>
              <w:r>
                <w:rPr>
                  <w:noProof/>
                </w:rPr>
                <w:t>4</w:t>
              </w:r>
              <w:r w:rsidRPr="00E74B29">
                <w:fldChar w:fldCharType="end"/>
              </w:r>
            </w:p>
          </w:sdtContent>
        </w:sdt>
      </w:tc>
      <w:tc>
        <w:tcPr>
          <w:tcW w:w="1079" w:type="dxa"/>
        </w:tcPr>
        <w:p w14:paraId="3911C13C" w14:textId="77777777" w:rsidR="00647ABB" w:rsidRPr="00E74B29" w:rsidRDefault="00647ABB" w:rsidP="006709F1">
          <w:pPr>
            <w:pStyle w:val="Footer"/>
          </w:pPr>
        </w:p>
      </w:tc>
    </w:tr>
  </w:tbl>
  <w:p w14:paraId="183570DB" w14:textId="77777777" w:rsidR="00647ABB" w:rsidRDefault="00647ABB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6B6F9" w14:textId="77777777" w:rsidR="00924B50" w:rsidRDefault="00924B50" w:rsidP="00E74B29">
      <w:r>
        <w:separator/>
      </w:r>
    </w:p>
  </w:footnote>
  <w:footnote w:type="continuationSeparator" w:id="0">
    <w:p w14:paraId="0E908D0C" w14:textId="77777777" w:rsidR="00924B50" w:rsidRDefault="00924B50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B14"/>
    <w:multiLevelType w:val="hybridMultilevel"/>
    <w:tmpl w:val="FB9409B6"/>
    <w:lvl w:ilvl="0" w:tplc="4898731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6BA4781"/>
    <w:multiLevelType w:val="hybridMultilevel"/>
    <w:tmpl w:val="9CD2AE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86CB6"/>
    <w:multiLevelType w:val="hybridMultilevel"/>
    <w:tmpl w:val="ADEE2B80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>
      <w:start w:val="1"/>
      <w:numFmt w:val="lowerLetter"/>
      <w:lvlText w:val="%2."/>
      <w:lvlJc w:val="left"/>
      <w:pPr>
        <w:ind w:left="720" w:hanging="360"/>
      </w:pPr>
    </w:lvl>
    <w:lvl w:ilvl="2" w:tplc="4009001B">
      <w:start w:val="1"/>
      <w:numFmt w:val="lowerRoman"/>
      <w:lvlText w:val="%3."/>
      <w:lvlJc w:val="right"/>
      <w:pPr>
        <w:ind w:left="1440" w:hanging="180"/>
      </w:pPr>
    </w:lvl>
    <w:lvl w:ilvl="3" w:tplc="4009000F">
      <w:start w:val="1"/>
      <w:numFmt w:val="decimal"/>
      <w:lvlText w:val="%4."/>
      <w:lvlJc w:val="left"/>
      <w:pPr>
        <w:ind w:left="2160" w:hanging="360"/>
      </w:pPr>
    </w:lvl>
    <w:lvl w:ilvl="4" w:tplc="40090019">
      <w:start w:val="1"/>
      <w:numFmt w:val="lowerLetter"/>
      <w:lvlText w:val="%5."/>
      <w:lvlJc w:val="left"/>
      <w:pPr>
        <w:ind w:left="2880" w:hanging="360"/>
      </w:pPr>
    </w:lvl>
    <w:lvl w:ilvl="5" w:tplc="4009001B">
      <w:start w:val="1"/>
      <w:numFmt w:val="lowerRoman"/>
      <w:lvlText w:val="%6."/>
      <w:lvlJc w:val="right"/>
      <w:pPr>
        <w:ind w:left="3600" w:hanging="180"/>
      </w:pPr>
    </w:lvl>
    <w:lvl w:ilvl="6" w:tplc="4009000F">
      <w:start w:val="1"/>
      <w:numFmt w:val="decimal"/>
      <w:lvlText w:val="%7."/>
      <w:lvlJc w:val="left"/>
      <w:pPr>
        <w:ind w:left="4320" w:hanging="360"/>
      </w:pPr>
    </w:lvl>
    <w:lvl w:ilvl="7" w:tplc="40090019">
      <w:start w:val="1"/>
      <w:numFmt w:val="lowerLetter"/>
      <w:lvlText w:val="%8."/>
      <w:lvlJc w:val="left"/>
      <w:pPr>
        <w:ind w:left="5040" w:hanging="360"/>
      </w:pPr>
    </w:lvl>
    <w:lvl w:ilvl="8" w:tplc="4009001B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4C7ECB"/>
    <w:multiLevelType w:val="hybridMultilevel"/>
    <w:tmpl w:val="F6A81C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72A33"/>
    <w:multiLevelType w:val="hybridMultilevel"/>
    <w:tmpl w:val="717625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D7143"/>
    <w:multiLevelType w:val="hybridMultilevel"/>
    <w:tmpl w:val="B55073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8163A"/>
    <w:multiLevelType w:val="multilevel"/>
    <w:tmpl w:val="ED8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24EB2"/>
    <w:multiLevelType w:val="hybridMultilevel"/>
    <w:tmpl w:val="95D0DC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EA6BEF"/>
    <w:multiLevelType w:val="hybridMultilevel"/>
    <w:tmpl w:val="0EF66C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3A3961"/>
    <w:multiLevelType w:val="hybridMultilevel"/>
    <w:tmpl w:val="C8EA50E2"/>
    <w:lvl w:ilvl="0" w:tplc="E1BA21CA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F170E"/>
    <w:multiLevelType w:val="hybridMultilevel"/>
    <w:tmpl w:val="362E0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929A5"/>
    <w:multiLevelType w:val="hybridMultilevel"/>
    <w:tmpl w:val="D08E8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D2546"/>
    <w:multiLevelType w:val="hybridMultilevel"/>
    <w:tmpl w:val="42BC7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E6F"/>
    <w:multiLevelType w:val="hybridMultilevel"/>
    <w:tmpl w:val="7E02AAEE"/>
    <w:lvl w:ilvl="0" w:tplc="DC9E4A8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DA6D4F"/>
    <w:multiLevelType w:val="hybridMultilevel"/>
    <w:tmpl w:val="8FEA8F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746A37"/>
    <w:multiLevelType w:val="hybridMultilevel"/>
    <w:tmpl w:val="36A60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55D03"/>
    <w:multiLevelType w:val="multilevel"/>
    <w:tmpl w:val="EF4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62636"/>
    <w:multiLevelType w:val="hybridMultilevel"/>
    <w:tmpl w:val="58263E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506FD9"/>
    <w:multiLevelType w:val="hybridMultilevel"/>
    <w:tmpl w:val="182A5A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316392"/>
    <w:multiLevelType w:val="hybridMultilevel"/>
    <w:tmpl w:val="4B2E7C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385725"/>
    <w:multiLevelType w:val="multilevel"/>
    <w:tmpl w:val="F73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A79A2"/>
    <w:multiLevelType w:val="hybridMultilevel"/>
    <w:tmpl w:val="21DEC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063E6"/>
    <w:multiLevelType w:val="hybridMultilevel"/>
    <w:tmpl w:val="51929D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B51622"/>
    <w:multiLevelType w:val="hybridMultilevel"/>
    <w:tmpl w:val="FDFAFD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776B4C"/>
    <w:multiLevelType w:val="hybridMultilevel"/>
    <w:tmpl w:val="176CD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D53B4"/>
    <w:multiLevelType w:val="hybridMultilevel"/>
    <w:tmpl w:val="C9AEC8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DC140C"/>
    <w:multiLevelType w:val="hybridMultilevel"/>
    <w:tmpl w:val="9D540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01617"/>
    <w:multiLevelType w:val="hybridMultilevel"/>
    <w:tmpl w:val="2C04D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2E09B9"/>
    <w:multiLevelType w:val="hybridMultilevel"/>
    <w:tmpl w:val="5BA67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319EE"/>
    <w:multiLevelType w:val="hybridMultilevel"/>
    <w:tmpl w:val="8B6881F0"/>
    <w:lvl w:ilvl="0" w:tplc="35567B5E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F0F1E4D"/>
    <w:multiLevelType w:val="hybridMultilevel"/>
    <w:tmpl w:val="43A454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6B4530"/>
    <w:multiLevelType w:val="hybridMultilevel"/>
    <w:tmpl w:val="E9C6C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C1A82"/>
    <w:multiLevelType w:val="hybridMultilevel"/>
    <w:tmpl w:val="517C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142F7D"/>
    <w:multiLevelType w:val="hybridMultilevel"/>
    <w:tmpl w:val="D7DA6A7C"/>
    <w:lvl w:ilvl="0" w:tplc="A6BE486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D2668F"/>
    <w:multiLevelType w:val="hybridMultilevel"/>
    <w:tmpl w:val="7D360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323BD3"/>
    <w:multiLevelType w:val="hybridMultilevel"/>
    <w:tmpl w:val="82EAD8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7962D3"/>
    <w:multiLevelType w:val="hybridMultilevel"/>
    <w:tmpl w:val="FF506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A859FE"/>
    <w:multiLevelType w:val="hybridMultilevel"/>
    <w:tmpl w:val="733402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4D101C"/>
    <w:multiLevelType w:val="hybridMultilevel"/>
    <w:tmpl w:val="554216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E307B9"/>
    <w:multiLevelType w:val="hybridMultilevel"/>
    <w:tmpl w:val="CF28D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2423A6"/>
    <w:multiLevelType w:val="hybridMultilevel"/>
    <w:tmpl w:val="DAD6BC84"/>
    <w:lvl w:ilvl="0" w:tplc="72F818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B3B3F"/>
    <w:multiLevelType w:val="hybridMultilevel"/>
    <w:tmpl w:val="A036DA0C"/>
    <w:lvl w:ilvl="0" w:tplc="99E0A3D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1C027C"/>
    <w:multiLevelType w:val="hybridMultilevel"/>
    <w:tmpl w:val="F1EE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E51A7"/>
    <w:multiLevelType w:val="hybridMultilevel"/>
    <w:tmpl w:val="93500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4"/>
  </w:num>
  <w:num w:numId="4">
    <w:abstractNumId w:val="3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2"/>
  </w:num>
  <w:num w:numId="9">
    <w:abstractNumId w:val="29"/>
  </w:num>
  <w:num w:numId="10">
    <w:abstractNumId w:val="13"/>
  </w:num>
  <w:num w:numId="11">
    <w:abstractNumId w:val="9"/>
  </w:num>
  <w:num w:numId="12">
    <w:abstractNumId w:val="6"/>
  </w:num>
  <w:num w:numId="13">
    <w:abstractNumId w:val="34"/>
  </w:num>
  <w:num w:numId="14">
    <w:abstractNumId w:val="14"/>
  </w:num>
  <w:num w:numId="15">
    <w:abstractNumId w:val="21"/>
  </w:num>
  <w:num w:numId="16">
    <w:abstractNumId w:val="17"/>
  </w:num>
  <w:num w:numId="17">
    <w:abstractNumId w:val="16"/>
  </w:num>
  <w:num w:numId="18">
    <w:abstractNumId w:val="35"/>
  </w:num>
  <w:num w:numId="19">
    <w:abstractNumId w:val="3"/>
  </w:num>
  <w:num w:numId="20">
    <w:abstractNumId w:val="43"/>
  </w:num>
  <w:num w:numId="21">
    <w:abstractNumId w:val="25"/>
  </w:num>
  <w:num w:numId="22">
    <w:abstractNumId w:val="11"/>
  </w:num>
  <w:num w:numId="23">
    <w:abstractNumId w:val="12"/>
  </w:num>
  <w:num w:numId="24">
    <w:abstractNumId w:val="19"/>
  </w:num>
  <w:num w:numId="25">
    <w:abstractNumId w:val="24"/>
  </w:num>
  <w:num w:numId="26">
    <w:abstractNumId w:val="20"/>
  </w:num>
  <w:num w:numId="27">
    <w:abstractNumId w:val="28"/>
  </w:num>
  <w:num w:numId="28">
    <w:abstractNumId w:val="22"/>
  </w:num>
  <w:num w:numId="29">
    <w:abstractNumId w:val="1"/>
  </w:num>
  <w:num w:numId="30">
    <w:abstractNumId w:val="4"/>
  </w:num>
  <w:num w:numId="31">
    <w:abstractNumId w:val="27"/>
  </w:num>
  <w:num w:numId="32">
    <w:abstractNumId w:val="42"/>
  </w:num>
  <w:num w:numId="33">
    <w:abstractNumId w:val="41"/>
  </w:num>
  <w:num w:numId="34">
    <w:abstractNumId w:val="7"/>
  </w:num>
  <w:num w:numId="35">
    <w:abstractNumId w:val="23"/>
  </w:num>
  <w:num w:numId="36">
    <w:abstractNumId w:val="40"/>
  </w:num>
  <w:num w:numId="37">
    <w:abstractNumId w:val="36"/>
  </w:num>
  <w:num w:numId="38">
    <w:abstractNumId w:val="15"/>
  </w:num>
  <w:num w:numId="39">
    <w:abstractNumId w:val="31"/>
  </w:num>
  <w:num w:numId="40">
    <w:abstractNumId w:val="37"/>
  </w:num>
  <w:num w:numId="41">
    <w:abstractNumId w:val="38"/>
  </w:num>
  <w:num w:numId="42">
    <w:abstractNumId w:val="18"/>
  </w:num>
  <w:num w:numId="43">
    <w:abstractNumId w:val="26"/>
  </w:num>
  <w:num w:numId="44">
    <w:abstractNumId w:val="5"/>
  </w:num>
  <w:num w:numId="45">
    <w:abstractNumId w:val="39"/>
  </w:num>
  <w:num w:numId="46">
    <w:abstractNumId w:val="3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wNDU2tTQxM7CwNLFU0lEKTi0uzszPAykwNK0FABBd25gtAAAA"/>
  </w:docVars>
  <w:rsids>
    <w:rsidRoot w:val="00F44DA3"/>
    <w:rsid w:val="0000037D"/>
    <w:rsid w:val="0000230C"/>
    <w:rsid w:val="00006AF9"/>
    <w:rsid w:val="00007420"/>
    <w:rsid w:val="00015614"/>
    <w:rsid w:val="00021F56"/>
    <w:rsid w:val="00023642"/>
    <w:rsid w:val="0002731F"/>
    <w:rsid w:val="00032BFD"/>
    <w:rsid w:val="00040278"/>
    <w:rsid w:val="00040DE7"/>
    <w:rsid w:val="00041112"/>
    <w:rsid w:val="00047C0E"/>
    <w:rsid w:val="00052908"/>
    <w:rsid w:val="00053CC0"/>
    <w:rsid w:val="00054F85"/>
    <w:rsid w:val="00060EA6"/>
    <w:rsid w:val="0006201C"/>
    <w:rsid w:val="00063825"/>
    <w:rsid w:val="000665F2"/>
    <w:rsid w:val="00074A2C"/>
    <w:rsid w:val="00077C54"/>
    <w:rsid w:val="00086FA5"/>
    <w:rsid w:val="000908CE"/>
    <w:rsid w:val="00092939"/>
    <w:rsid w:val="00095636"/>
    <w:rsid w:val="00096365"/>
    <w:rsid w:val="000B0525"/>
    <w:rsid w:val="000B1DCA"/>
    <w:rsid w:val="000B24BD"/>
    <w:rsid w:val="000B3916"/>
    <w:rsid w:val="000B5BB6"/>
    <w:rsid w:val="000B7684"/>
    <w:rsid w:val="000C0DAE"/>
    <w:rsid w:val="000C0E9A"/>
    <w:rsid w:val="000C1DAA"/>
    <w:rsid w:val="000C7379"/>
    <w:rsid w:val="000D392D"/>
    <w:rsid w:val="000E2347"/>
    <w:rsid w:val="000E4350"/>
    <w:rsid w:val="000E4641"/>
    <w:rsid w:val="000E6F2A"/>
    <w:rsid w:val="000F3B23"/>
    <w:rsid w:val="000F3BB8"/>
    <w:rsid w:val="000F7AF7"/>
    <w:rsid w:val="00101297"/>
    <w:rsid w:val="0010204D"/>
    <w:rsid w:val="00103EDD"/>
    <w:rsid w:val="00110591"/>
    <w:rsid w:val="00114200"/>
    <w:rsid w:val="00114E1A"/>
    <w:rsid w:val="0011694E"/>
    <w:rsid w:val="00117CEA"/>
    <w:rsid w:val="00120A63"/>
    <w:rsid w:val="001345EF"/>
    <w:rsid w:val="00134CFF"/>
    <w:rsid w:val="00143534"/>
    <w:rsid w:val="00144A1D"/>
    <w:rsid w:val="00151F66"/>
    <w:rsid w:val="0015499A"/>
    <w:rsid w:val="00155E84"/>
    <w:rsid w:val="00156AB6"/>
    <w:rsid w:val="00156F14"/>
    <w:rsid w:val="00157AD8"/>
    <w:rsid w:val="00165C49"/>
    <w:rsid w:val="00171ED4"/>
    <w:rsid w:val="001758D6"/>
    <w:rsid w:val="00177F8D"/>
    <w:rsid w:val="001824B1"/>
    <w:rsid w:val="00185F4A"/>
    <w:rsid w:val="00193548"/>
    <w:rsid w:val="00195723"/>
    <w:rsid w:val="00197477"/>
    <w:rsid w:val="001A053F"/>
    <w:rsid w:val="001A28DE"/>
    <w:rsid w:val="001A2C4C"/>
    <w:rsid w:val="001B4971"/>
    <w:rsid w:val="001B6C21"/>
    <w:rsid w:val="001C0E55"/>
    <w:rsid w:val="001C5741"/>
    <w:rsid w:val="001C67B2"/>
    <w:rsid w:val="001C6D2B"/>
    <w:rsid w:val="001D50CB"/>
    <w:rsid w:val="001D5E1B"/>
    <w:rsid w:val="001E167C"/>
    <w:rsid w:val="001F07BE"/>
    <w:rsid w:val="001F1260"/>
    <w:rsid w:val="001F2781"/>
    <w:rsid w:val="001F45AF"/>
    <w:rsid w:val="001F535F"/>
    <w:rsid w:val="0020074F"/>
    <w:rsid w:val="00201916"/>
    <w:rsid w:val="00201BCC"/>
    <w:rsid w:val="00203BEB"/>
    <w:rsid w:val="00210EDA"/>
    <w:rsid w:val="00213FA6"/>
    <w:rsid w:val="00222162"/>
    <w:rsid w:val="002231AC"/>
    <w:rsid w:val="00224394"/>
    <w:rsid w:val="00224748"/>
    <w:rsid w:val="00233BA5"/>
    <w:rsid w:val="00243470"/>
    <w:rsid w:val="002452FC"/>
    <w:rsid w:val="00246B97"/>
    <w:rsid w:val="002717F8"/>
    <w:rsid w:val="0027627C"/>
    <w:rsid w:val="0027640D"/>
    <w:rsid w:val="00277385"/>
    <w:rsid w:val="00277DD5"/>
    <w:rsid w:val="002859D2"/>
    <w:rsid w:val="00285E9B"/>
    <w:rsid w:val="00292A8D"/>
    <w:rsid w:val="0029316D"/>
    <w:rsid w:val="002950C3"/>
    <w:rsid w:val="002960C6"/>
    <w:rsid w:val="002A17CE"/>
    <w:rsid w:val="002A180C"/>
    <w:rsid w:val="002A2924"/>
    <w:rsid w:val="002A32FA"/>
    <w:rsid w:val="002A6099"/>
    <w:rsid w:val="002B1246"/>
    <w:rsid w:val="002B3F97"/>
    <w:rsid w:val="002B55C8"/>
    <w:rsid w:val="002B6247"/>
    <w:rsid w:val="002C03B1"/>
    <w:rsid w:val="002C1C5D"/>
    <w:rsid w:val="002C592F"/>
    <w:rsid w:val="002C6CDD"/>
    <w:rsid w:val="002D11DB"/>
    <w:rsid w:val="002D137C"/>
    <w:rsid w:val="002D2200"/>
    <w:rsid w:val="002F14D0"/>
    <w:rsid w:val="002F2FEE"/>
    <w:rsid w:val="002F3DBF"/>
    <w:rsid w:val="003019FD"/>
    <w:rsid w:val="00302694"/>
    <w:rsid w:val="00307659"/>
    <w:rsid w:val="0031197D"/>
    <w:rsid w:val="003123C5"/>
    <w:rsid w:val="00315D81"/>
    <w:rsid w:val="003178D0"/>
    <w:rsid w:val="00322A7E"/>
    <w:rsid w:val="00334557"/>
    <w:rsid w:val="00335342"/>
    <w:rsid w:val="00335CAE"/>
    <w:rsid w:val="0034022E"/>
    <w:rsid w:val="00340300"/>
    <w:rsid w:val="00342E12"/>
    <w:rsid w:val="0034408F"/>
    <w:rsid w:val="003458D0"/>
    <w:rsid w:val="003510E3"/>
    <w:rsid w:val="00354AEF"/>
    <w:rsid w:val="00355574"/>
    <w:rsid w:val="003558E3"/>
    <w:rsid w:val="003558FF"/>
    <w:rsid w:val="0035634D"/>
    <w:rsid w:val="0036058D"/>
    <w:rsid w:val="003624C9"/>
    <w:rsid w:val="00364610"/>
    <w:rsid w:val="0036495F"/>
    <w:rsid w:val="00367194"/>
    <w:rsid w:val="003714D3"/>
    <w:rsid w:val="00372A1A"/>
    <w:rsid w:val="003836F8"/>
    <w:rsid w:val="00386020"/>
    <w:rsid w:val="00387B9F"/>
    <w:rsid w:val="00393613"/>
    <w:rsid w:val="003A177B"/>
    <w:rsid w:val="003A1928"/>
    <w:rsid w:val="003A5ED2"/>
    <w:rsid w:val="003A6BD9"/>
    <w:rsid w:val="003A6E29"/>
    <w:rsid w:val="003B364C"/>
    <w:rsid w:val="003C0787"/>
    <w:rsid w:val="003C0DAA"/>
    <w:rsid w:val="003C3546"/>
    <w:rsid w:val="003C3BFD"/>
    <w:rsid w:val="003C59DA"/>
    <w:rsid w:val="003C65C9"/>
    <w:rsid w:val="003C716D"/>
    <w:rsid w:val="003E3861"/>
    <w:rsid w:val="003E4433"/>
    <w:rsid w:val="00403B2C"/>
    <w:rsid w:val="0040409E"/>
    <w:rsid w:val="0040564B"/>
    <w:rsid w:val="0040567D"/>
    <w:rsid w:val="00405FCA"/>
    <w:rsid w:val="004061C0"/>
    <w:rsid w:val="004133F1"/>
    <w:rsid w:val="0041425B"/>
    <w:rsid w:val="00414401"/>
    <w:rsid w:val="00417189"/>
    <w:rsid w:val="00420271"/>
    <w:rsid w:val="0042121C"/>
    <w:rsid w:val="00423282"/>
    <w:rsid w:val="00423D55"/>
    <w:rsid w:val="0042587C"/>
    <w:rsid w:val="00425D3A"/>
    <w:rsid w:val="00435322"/>
    <w:rsid w:val="00446F19"/>
    <w:rsid w:val="00450EA7"/>
    <w:rsid w:val="00453A72"/>
    <w:rsid w:val="004616BF"/>
    <w:rsid w:val="00466FFE"/>
    <w:rsid w:val="00467505"/>
    <w:rsid w:val="00473C69"/>
    <w:rsid w:val="00476973"/>
    <w:rsid w:val="0048120C"/>
    <w:rsid w:val="004817C0"/>
    <w:rsid w:val="00486ACB"/>
    <w:rsid w:val="004909D9"/>
    <w:rsid w:val="0049268F"/>
    <w:rsid w:val="004A5815"/>
    <w:rsid w:val="004A6092"/>
    <w:rsid w:val="004B160F"/>
    <w:rsid w:val="004B2E6B"/>
    <w:rsid w:val="004B58F3"/>
    <w:rsid w:val="004D2167"/>
    <w:rsid w:val="004D4D8B"/>
    <w:rsid w:val="004D54C4"/>
    <w:rsid w:val="004D7098"/>
    <w:rsid w:val="004E0CA8"/>
    <w:rsid w:val="004E31AB"/>
    <w:rsid w:val="004E32EB"/>
    <w:rsid w:val="004E55F0"/>
    <w:rsid w:val="004E7540"/>
    <w:rsid w:val="004F21EE"/>
    <w:rsid w:val="00501E78"/>
    <w:rsid w:val="0050360F"/>
    <w:rsid w:val="00505BD7"/>
    <w:rsid w:val="00512908"/>
    <w:rsid w:val="00520A75"/>
    <w:rsid w:val="00521481"/>
    <w:rsid w:val="0053024E"/>
    <w:rsid w:val="00537F96"/>
    <w:rsid w:val="00547C2F"/>
    <w:rsid w:val="005505BE"/>
    <w:rsid w:val="00557C4D"/>
    <w:rsid w:val="005615B0"/>
    <w:rsid w:val="00565476"/>
    <w:rsid w:val="00570204"/>
    <w:rsid w:val="005800F9"/>
    <w:rsid w:val="00584292"/>
    <w:rsid w:val="005847E5"/>
    <w:rsid w:val="005A311A"/>
    <w:rsid w:val="005A313C"/>
    <w:rsid w:val="005B0E0E"/>
    <w:rsid w:val="005B4229"/>
    <w:rsid w:val="005B59C6"/>
    <w:rsid w:val="005B5D2F"/>
    <w:rsid w:val="005B608F"/>
    <w:rsid w:val="005D1DF5"/>
    <w:rsid w:val="005D2014"/>
    <w:rsid w:val="005D4782"/>
    <w:rsid w:val="005E0673"/>
    <w:rsid w:val="005E3E8E"/>
    <w:rsid w:val="005F68CC"/>
    <w:rsid w:val="0060453F"/>
    <w:rsid w:val="00606188"/>
    <w:rsid w:val="00611268"/>
    <w:rsid w:val="00620184"/>
    <w:rsid w:val="0062076D"/>
    <w:rsid w:val="00620B10"/>
    <w:rsid w:val="00620CE4"/>
    <w:rsid w:val="00621BDF"/>
    <w:rsid w:val="0062337B"/>
    <w:rsid w:val="006245EA"/>
    <w:rsid w:val="00624B37"/>
    <w:rsid w:val="00630E8A"/>
    <w:rsid w:val="0063713E"/>
    <w:rsid w:val="0064019E"/>
    <w:rsid w:val="006409FC"/>
    <w:rsid w:val="00644D1B"/>
    <w:rsid w:val="00647ABB"/>
    <w:rsid w:val="00650A16"/>
    <w:rsid w:val="00654569"/>
    <w:rsid w:val="00663CB8"/>
    <w:rsid w:val="00663EAA"/>
    <w:rsid w:val="00665110"/>
    <w:rsid w:val="00665D1B"/>
    <w:rsid w:val="00666D07"/>
    <w:rsid w:val="006709F1"/>
    <w:rsid w:val="00671FC9"/>
    <w:rsid w:val="00673CCF"/>
    <w:rsid w:val="0067419F"/>
    <w:rsid w:val="00676A37"/>
    <w:rsid w:val="00676BC4"/>
    <w:rsid w:val="0069096B"/>
    <w:rsid w:val="006917A1"/>
    <w:rsid w:val="00693E6E"/>
    <w:rsid w:val="00696CA4"/>
    <w:rsid w:val="006A126F"/>
    <w:rsid w:val="006A235F"/>
    <w:rsid w:val="006B0BB6"/>
    <w:rsid w:val="006B575C"/>
    <w:rsid w:val="006C1A52"/>
    <w:rsid w:val="006C1DFF"/>
    <w:rsid w:val="006C2CE0"/>
    <w:rsid w:val="006C5116"/>
    <w:rsid w:val="006C60E6"/>
    <w:rsid w:val="006D361C"/>
    <w:rsid w:val="006D4600"/>
    <w:rsid w:val="006D5EA1"/>
    <w:rsid w:val="006D6820"/>
    <w:rsid w:val="006E00B5"/>
    <w:rsid w:val="006F115F"/>
    <w:rsid w:val="006F39B0"/>
    <w:rsid w:val="006F4E5B"/>
    <w:rsid w:val="006F553D"/>
    <w:rsid w:val="006F5865"/>
    <w:rsid w:val="0070409C"/>
    <w:rsid w:val="00704DCD"/>
    <w:rsid w:val="00713FC3"/>
    <w:rsid w:val="007202D5"/>
    <w:rsid w:val="007216D1"/>
    <w:rsid w:val="00723C7C"/>
    <w:rsid w:val="00725B74"/>
    <w:rsid w:val="007408E2"/>
    <w:rsid w:val="00743582"/>
    <w:rsid w:val="00750096"/>
    <w:rsid w:val="0075011F"/>
    <w:rsid w:val="007561AC"/>
    <w:rsid w:val="007570EC"/>
    <w:rsid w:val="007615D7"/>
    <w:rsid w:val="00762A5D"/>
    <w:rsid w:val="0076607B"/>
    <w:rsid w:val="00780303"/>
    <w:rsid w:val="007803A7"/>
    <w:rsid w:val="00780B69"/>
    <w:rsid w:val="0078726B"/>
    <w:rsid w:val="00787B35"/>
    <w:rsid w:val="0079058C"/>
    <w:rsid w:val="00792C67"/>
    <w:rsid w:val="00794093"/>
    <w:rsid w:val="007964FB"/>
    <w:rsid w:val="007A3D21"/>
    <w:rsid w:val="007A43D7"/>
    <w:rsid w:val="007C0385"/>
    <w:rsid w:val="007D6536"/>
    <w:rsid w:val="007D7929"/>
    <w:rsid w:val="007E02C7"/>
    <w:rsid w:val="007E2DEC"/>
    <w:rsid w:val="007E5B9E"/>
    <w:rsid w:val="007E6DAD"/>
    <w:rsid w:val="007F009F"/>
    <w:rsid w:val="007F336F"/>
    <w:rsid w:val="007F37E5"/>
    <w:rsid w:val="007F6C7F"/>
    <w:rsid w:val="0080388C"/>
    <w:rsid w:val="00804950"/>
    <w:rsid w:val="00806555"/>
    <w:rsid w:val="00807B2A"/>
    <w:rsid w:val="0081068C"/>
    <w:rsid w:val="00816FA3"/>
    <w:rsid w:val="00820ADD"/>
    <w:rsid w:val="008219A1"/>
    <w:rsid w:val="008248C8"/>
    <w:rsid w:val="00831887"/>
    <w:rsid w:val="008338DD"/>
    <w:rsid w:val="0083467D"/>
    <w:rsid w:val="00837914"/>
    <w:rsid w:val="00845102"/>
    <w:rsid w:val="00846F47"/>
    <w:rsid w:val="008652A4"/>
    <w:rsid w:val="00873335"/>
    <w:rsid w:val="00874FE7"/>
    <w:rsid w:val="008758AF"/>
    <w:rsid w:val="00875D34"/>
    <w:rsid w:val="008808F5"/>
    <w:rsid w:val="00881113"/>
    <w:rsid w:val="00881658"/>
    <w:rsid w:val="00882FCE"/>
    <w:rsid w:val="0088475E"/>
    <w:rsid w:val="008919D6"/>
    <w:rsid w:val="00895814"/>
    <w:rsid w:val="00896027"/>
    <w:rsid w:val="0089732C"/>
    <w:rsid w:val="008A10AF"/>
    <w:rsid w:val="008A7027"/>
    <w:rsid w:val="008B00FE"/>
    <w:rsid w:val="008B4EF8"/>
    <w:rsid w:val="008B7410"/>
    <w:rsid w:val="008C5A2D"/>
    <w:rsid w:val="008C647B"/>
    <w:rsid w:val="008D064D"/>
    <w:rsid w:val="008D1203"/>
    <w:rsid w:val="008D38D9"/>
    <w:rsid w:val="008D66A5"/>
    <w:rsid w:val="008D6D0E"/>
    <w:rsid w:val="008E23CF"/>
    <w:rsid w:val="008E7D80"/>
    <w:rsid w:val="008F2E11"/>
    <w:rsid w:val="008F3997"/>
    <w:rsid w:val="008F3A15"/>
    <w:rsid w:val="008F7055"/>
    <w:rsid w:val="0090115B"/>
    <w:rsid w:val="00910B80"/>
    <w:rsid w:val="00924B50"/>
    <w:rsid w:val="00927C9C"/>
    <w:rsid w:val="00931C6B"/>
    <w:rsid w:val="0094052D"/>
    <w:rsid w:val="00942052"/>
    <w:rsid w:val="00945590"/>
    <w:rsid w:val="009523E4"/>
    <w:rsid w:val="00952F7D"/>
    <w:rsid w:val="0095334D"/>
    <w:rsid w:val="0095439C"/>
    <w:rsid w:val="0095496A"/>
    <w:rsid w:val="00960A3A"/>
    <w:rsid w:val="009629D5"/>
    <w:rsid w:val="0096304F"/>
    <w:rsid w:val="009637ED"/>
    <w:rsid w:val="00964295"/>
    <w:rsid w:val="009674D9"/>
    <w:rsid w:val="009713E5"/>
    <w:rsid w:val="00972499"/>
    <w:rsid w:val="009822EA"/>
    <w:rsid w:val="00987CD7"/>
    <w:rsid w:val="009926E1"/>
    <w:rsid w:val="00993C93"/>
    <w:rsid w:val="00995631"/>
    <w:rsid w:val="009974DE"/>
    <w:rsid w:val="009A38BA"/>
    <w:rsid w:val="009A5D2A"/>
    <w:rsid w:val="009A6F88"/>
    <w:rsid w:val="009C0859"/>
    <w:rsid w:val="009C26EB"/>
    <w:rsid w:val="009C4251"/>
    <w:rsid w:val="009C4E3F"/>
    <w:rsid w:val="009D01F3"/>
    <w:rsid w:val="009D16BF"/>
    <w:rsid w:val="009D1D6E"/>
    <w:rsid w:val="009D3955"/>
    <w:rsid w:val="009D737D"/>
    <w:rsid w:val="009D7CE6"/>
    <w:rsid w:val="009E0A7B"/>
    <w:rsid w:val="009E0C19"/>
    <w:rsid w:val="009E75B6"/>
    <w:rsid w:val="009F4AA2"/>
    <w:rsid w:val="00A019DB"/>
    <w:rsid w:val="00A02BD1"/>
    <w:rsid w:val="00A042A0"/>
    <w:rsid w:val="00A05FF8"/>
    <w:rsid w:val="00A0670B"/>
    <w:rsid w:val="00A07240"/>
    <w:rsid w:val="00A11295"/>
    <w:rsid w:val="00A142FF"/>
    <w:rsid w:val="00A15170"/>
    <w:rsid w:val="00A159E0"/>
    <w:rsid w:val="00A226DA"/>
    <w:rsid w:val="00A242A2"/>
    <w:rsid w:val="00A24970"/>
    <w:rsid w:val="00A26233"/>
    <w:rsid w:val="00A26FEF"/>
    <w:rsid w:val="00A378F1"/>
    <w:rsid w:val="00A37FB3"/>
    <w:rsid w:val="00A47AFF"/>
    <w:rsid w:val="00A54B04"/>
    <w:rsid w:val="00A552ED"/>
    <w:rsid w:val="00A61A67"/>
    <w:rsid w:val="00A62907"/>
    <w:rsid w:val="00A63778"/>
    <w:rsid w:val="00A63F1B"/>
    <w:rsid w:val="00A6485E"/>
    <w:rsid w:val="00A665E7"/>
    <w:rsid w:val="00A66ADE"/>
    <w:rsid w:val="00A66C32"/>
    <w:rsid w:val="00A66F35"/>
    <w:rsid w:val="00A74241"/>
    <w:rsid w:val="00A74BA2"/>
    <w:rsid w:val="00A74FA1"/>
    <w:rsid w:val="00A8116B"/>
    <w:rsid w:val="00A822B9"/>
    <w:rsid w:val="00A83C5A"/>
    <w:rsid w:val="00A85156"/>
    <w:rsid w:val="00A879F4"/>
    <w:rsid w:val="00A92D38"/>
    <w:rsid w:val="00A95967"/>
    <w:rsid w:val="00AA2DBC"/>
    <w:rsid w:val="00AA62DB"/>
    <w:rsid w:val="00AB24CA"/>
    <w:rsid w:val="00AB7E20"/>
    <w:rsid w:val="00AC68DD"/>
    <w:rsid w:val="00AC6B17"/>
    <w:rsid w:val="00AC6E92"/>
    <w:rsid w:val="00AD40F8"/>
    <w:rsid w:val="00AE2E88"/>
    <w:rsid w:val="00AF4F1D"/>
    <w:rsid w:val="00B048D6"/>
    <w:rsid w:val="00B05F04"/>
    <w:rsid w:val="00B102CE"/>
    <w:rsid w:val="00B12A8E"/>
    <w:rsid w:val="00B17BA3"/>
    <w:rsid w:val="00B2108A"/>
    <w:rsid w:val="00B22C7D"/>
    <w:rsid w:val="00B238DB"/>
    <w:rsid w:val="00B2653F"/>
    <w:rsid w:val="00B301F3"/>
    <w:rsid w:val="00B30975"/>
    <w:rsid w:val="00B30B77"/>
    <w:rsid w:val="00B30D8A"/>
    <w:rsid w:val="00B351F0"/>
    <w:rsid w:val="00B37E29"/>
    <w:rsid w:val="00B43E11"/>
    <w:rsid w:val="00B44A3A"/>
    <w:rsid w:val="00B45381"/>
    <w:rsid w:val="00B46726"/>
    <w:rsid w:val="00B52933"/>
    <w:rsid w:val="00B5395A"/>
    <w:rsid w:val="00B55D9E"/>
    <w:rsid w:val="00B65823"/>
    <w:rsid w:val="00B721BE"/>
    <w:rsid w:val="00B742A9"/>
    <w:rsid w:val="00B76E8F"/>
    <w:rsid w:val="00B7766F"/>
    <w:rsid w:val="00B86BFC"/>
    <w:rsid w:val="00B94A01"/>
    <w:rsid w:val="00B9509F"/>
    <w:rsid w:val="00B96A7E"/>
    <w:rsid w:val="00BA5906"/>
    <w:rsid w:val="00BB0D28"/>
    <w:rsid w:val="00BB5D01"/>
    <w:rsid w:val="00BB61CA"/>
    <w:rsid w:val="00BC468C"/>
    <w:rsid w:val="00BC6504"/>
    <w:rsid w:val="00BD0378"/>
    <w:rsid w:val="00BD7A8F"/>
    <w:rsid w:val="00BE0F45"/>
    <w:rsid w:val="00BE5FC0"/>
    <w:rsid w:val="00BF1E53"/>
    <w:rsid w:val="00C02FF1"/>
    <w:rsid w:val="00C03CC7"/>
    <w:rsid w:val="00C040C2"/>
    <w:rsid w:val="00C0427C"/>
    <w:rsid w:val="00C12AEA"/>
    <w:rsid w:val="00C13866"/>
    <w:rsid w:val="00C151FD"/>
    <w:rsid w:val="00C20761"/>
    <w:rsid w:val="00C3366D"/>
    <w:rsid w:val="00C379D4"/>
    <w:rsid w:val="00C37B38"/>
    <w:rsid w:val="00C40110"/>
    <w:rsid w:val="00C4510B"/>
    <w:rsid w:val="00C53A08"/>
    <w:rsid w:val="00C63450"/>
    <w:rsid w:val="00C64C68"/>
    <w:rsid w:val="00C67CC0"/>
    <w:rsid w:val="00C67D46"/>
    <w:rsid w:val="00C706D5"/>
    <w:rsid w:val="00C72F52"/>
    <w:rsid w:val="00C749F2"/>
    <w:rsid w:val="00C755AB"/>
    <w:rsid w:val="00C75D86"/>
    <w:rsid w:val="00C85036"/>
    <w:rsid w:val="00C911F0"/>
    <w:rsid w:val="00C91A68"/>
    <w:rsid w:val="00C91E57"/>
    <w:rsid w:val="00C94E88"/>
    <w:rsid w:val="00CA7D13"/>
    <w:rsid w:val="00CB1CC4"/>
    <w:rsid w:val="00CB265A"/>
    <w:rsid w:val="00CB40E4"/>
    <w:rsid w:val="00CB454B"/>
    <w:rsid w:val="00CB5F48"/>
    <w:rsid w:val="00CC6280"/>
    <w:rsid w:val="00CC7DD6"/>
    <w:rsid w:val="00CD4BB3"/>
    <w:rsid w:val="00CD75C8"/>
    <w:rsid w:val="00CE030D"/>
    <w:rsid w:val="00CE59BD"/>
    <w:rsid w:val="00CF2B14"/>
    <w:rsid w:val="00CF310A"/>
    <w:rsid w:val="00CF33B6"/>
    <w:rsid w:val="00CF46BC"/>
    <w:rsid w:val="00D0579B"/>
    <w:rsid w:val="00D06B5A"/>
    <w:rsid w:val="00D1122F"/>
    <w:rsid w:val="00D11427"/>
    <w:rsid w:val="00D16DE3"/>
    <w:rsid w:val="00D20A8B"/>
    <w:rsid w:val="00D24F1D"/>
    <w:rsid w:val="00D367A9"/>
    <w:rsid w:val="00D40131"/>
    <w:rsid w:val="00D41730"/>
    <w:rsid w:val="00D43125"/>
    <w:rsid w:val="00D441E7"/>
    <w:rsid w:val="00D44E09"/>
    <w:rsid w:val="00D56709"/>
    <w:rsid w:val="00D636EE"/>
    <w:rsid w:val="00D6692B"/>
    <w:rsid w:val="00D66A28"/>
    <w:rsid w:val="00D66A3A"/>
    <w:rsid w:val="00D70A5E"/>
    <w:rsid w:val="00D8526C"/>
    <w:rsid w:val="00D90F9C"/>
    <w:rsid w:val="00DA287C"/>
    <w:rsid w:val="00DB2C03"/>
    <w:rsid w:val="00DB4080"/>
    <w:rsid w:val="00DC2E1C"/>
    <w:rsid w:val="00DC3256"/>
    <w:rsid w:val="00DD11C0"/>
    <w:rsid w:val="00DD32FA"/>
    <w:rsid w:val="00DE25B8"/>
    <w:rsid w:val="00DE4369"/>
    <w:rsid w:val="00DE49D4"/>
    <w:rsid w:val="00DF16B0"/>
    <w:rsid w:val="00DF17D7"/>
    <w:rsid w:val="00DF198B"/>
    <w:rsid w:val="00DF342D"/>
    <w:rsid w:val="00DF571D"/>
    <w:rsid w:val="00DF70DC"/>
    <w:rsid w:val="00E00D93"/>
    <w:rsid w:val="00E07364"/>
    <w:rsid w:val="00E14016"/>
    <w:rsid w:val="00E16651"/>
    <w:rsid w:val="00E22A9A"/>
    <w:rsid w:val="00E23390"/>
    <w:rsid w:val="00E273D5"/>
    <w:rsid w:val="00E30634"/>
    <w:rsid w:val="00E321BA"/>
    <w:rsid w:val="00E335FB"/>
    <w:rsid w:val="00E4164B"/>
    <w:rsid w:val="00E432ED"/>
    <w:rsid w:val="00E46001"/>
    <w:rsid w:val="00E527B3"/>
    <w:rsid w:val="00E6334D"/>
    <w:rsid w:val="00E65097"/>
    <w:rsid w:val="00E65367"/>
    <w:rsid w:val="00E716DC"/>
    <w:rsid w:val="00E7238A"/>
    <w:rsid w:val="00E72F19"/>
    <w:rsid w:val="00E74B29"/>
    <w:rsid w:val="00E74EFF"/>
    <w:rsid w:val="00E7773C"/>
    <w:rsid w:val="00E823FF"/>
    <w:rsid w:val="00E835DB"/>
    <w:rsid w:val="00E846EE"/>
    <w:rsid w:val="00E9080F"/>
    <w:rsid w:val="00E95538"/>
    <w:rsid w:val="00E97172"/>
    <w:rsid w:val="00EA2158"/>
    <w:rsid w:val="00EA23EB"/>
    <w:rsid w:val="00EA3EB3"/>
    <w:rsid w:val="00EA4ABD"/>
    <w:rsid w:val="00EB0455"/>
    <w:rsid w:val="00EB2571"/>
    <w:rsid w:val="00EC28A6"/>
    <w:rsid w:val="00EC2EEF"/>
    <w:rsid w:val="00EC4717"/>
    <w:rsid w:val="00EC5B1D"/>
    <w:rsid w:val="00EC6E88"/>
    <w:rsid w:val="00ED784C"/>
    <w:rsid w:val="00EE09C8"/>
    <w:rsid w:val="00EE49C6"/>
    <w:rsid w:val="00EE6FC4"/>
    <w:rsid w:val="00EE70E8"/>
    <w:rsid w:val="00EF0E72"/>
    <w:rsid w:val="00EF3562"/>
    <w:rsid w:val="00EF56E8"/>
    <w:rsid w:val="00F03D82"/>
    <w:rsid w:val="00F220E4"/>
    <w:rsid w:val="00F25449"/>
    <w:rsid w:val="00F35095"/>
    <w:rsid w:val="00F369EC"/>
    <w:rsid w:val="00F44DA3"/>
    <w:rsid w:val="00F45CF3"/>
    <w:rsid w:val="00F50791"/>
    <w:rsid w:val="00F50E91"/>
    <w:rsid w:val="00F5177D"/>
    <w:rsid w:val="00F521AE"/>
    <w:rsid w:val="00F53B50"/>
    <w:rsid w:val="00F55C5B"/>
    <w:rsid w:val="00F60A61"/>
    <w:rsid w:val="00F639D1"/>
    <w:rsid w:val="00F64C98"/>
    <w:rsid w:val="00F661BB"/>
    <w:rsid w:val="00F67797"/>
    <w:rsid w:val="00F74B2C"/>
    <w:rsid w:val="00F762E6"/>
    <w:rsid w:val="00F860AD"/>
    <w:rsid w:val="00F87A8A"/>
    <w:rsid w:val="00F960A9"/>
    <w:rsid w:val="00F97FA1"/>
    <w:rsid w:val="00FA3EC2"/>
    <w:rsid w:val="00FB05C7"/>
    <w:rsid w:val="00FB2F1A"/>
    <w:rsid w:val="00FB66CF"/>
    <w:rsid w:val="00FC5DFD"/>
    <w:rsid w:val="00FD3C0E"/>
    <w:rsid w:val="00FE15D2"/>
    <w:rsid w:val="00FE32D9"/>
    <w:rsid w:val="00FE7127"/>
    <w:rsid w:val="00FF6238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A8A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2A6099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27627C"/>
    <w:pPr>
      <w:spacing w:before="120" w:after="120"/>
      <w:jc w:val="left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27627C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2108A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2108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2108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2108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2108A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364610"/>
    <w:pPr>
      <w:framePr w:hSpace="180" w:wrap="around" w:vAnchor="text" w:hAnchor="margin" w:y="1167"/>
      <w:spacing w:line="276" w:lineRule="auto"/>
    </w:pPr>
    <w:rPr>
      <w:rFonts w:eastAsiaTheme="minorEastAsia"/>
      <w:caps/>
      <w:color w:val="5E5E5E" w:themeColor="text2"/>
      <w:spacing w:val="20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364610"/>
    <w:rPr>
      <w:rFonts w:eastAsiaTheme="minorEastAsia"/>
      <w:caps/>
      <w:color w:val="5E5E5E" w:themeColor="text2"/>
      <w:spacing w:val="20"/>
      <w:sz w:val="32"/>
      <w:szCs w:val="22"/>
    </w:rPr>
  </w:style>
  <w:style w:type="character" w:customStyle="1" w:styleId="ContentChar">
    <w:name w:val="Content Char"/>
    <w:basedOn w:val="DefaultParagraphFont"/>
    <w:link w:val="Content"/>
    <w:locked/>
    <w:rsid w:val="00364610"/>
    <w:rPr>
      <w:rFonts w:ascii="Times New Roman" w:eastAsiaTheme="minorEastAsia" w:hAnsi="Times New Roman"/>
      <w:color w:val="000000" w:themeColor="text1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364610"/>
    <w:pPr>
      <w:spacing w:line="276" w:lineRule="auto"/>
    </w:pPr>
    <w:rPr>
      <w:rFonts w:ascii="Times New Roman" w:eastAsiaTheme="minorEastAsia" w:hAnsi="Times New Roman"/>
      <w:color w:val="000000" w:themeColor="text1"/>
      <w:szCs w:val="22"/>
    </w:rPr>
  </w:style>
  <w:style w:type="character" w:customStyle="1" w:styleId="EmphasisTextChar">
    <w:name w:val="Emphasis Text Char"/>
    <w:basedOn w:val="DefaultParagraphFont"/>
    <w:link w:val="EmphasisText"/>
    <w:locked/>
    <w:rsid w:val="00364610"/>
    <w:rPr>
      <w:rFonts w:ascii="MS Mincho" w:eastAsiaTheme="minorEastAsia" w:hAnsi="MS Mincho"/>
      <w:b/>
      <w:color w:val="5E5E5E" w:themeColor="text2"/>
      <w:sz w:val="28"/>
      <w:szCs w:val="22"/>
    </w:rPr>
  </w:style>
  <w:style w:type="paragraph" w:customStyle="1" w:styleId="EmphasisText">
    <w:name w:val="Emphasis Text"/>
    <w:basedOn w:val="Normal"/>
    <w:link w:val="EmphasisTextChar"/>
    <w:qFormat/>
    <w:rsid w:val="00364610"/>
    <w:pPr>
      <w:spacing w:line="276" w:lineRule="auto"/>
    </w:pPr>
    <w:rPr>
      <w:rFonts w:ascii="MS Mincho" w:eastAsiaTheme="minorEastAsia" w:hAnsi="MS Mincho"/>
      <w:b/>
      <w:color w:val="5E5E5E" w:themeColor="text2"/>
      <w:szCs w:val="22"/>
    </w:rPr>
  </w:style>
  <w:style w:type="table" w:styleId="GridTable2-Accent5">
    <w:name w:val="Grid Table 2 Accent 5"/>
    <w:basedOn w:val="TableNormal"/>
    <w:uiPriority w:val="47"/>
    <w:rsid w:val="00364610"/>
    <w:tblPr>
      <w:tblStyleRowBandSize w:val="1"/>
      <w:tblStyleColBandSize w:val="1"/>
      <w:tblInd w:w="0" w:type="nil"/>
      <w:tblBorders>
        <w:top w:val="single" w:sz="2" w:space="0" w:color="F2F6FA" w:themeColor="accent5" w:themeTint="99"/>
        <w:bottom w:val="single" w:sz="2" w:space="0" w:color="F2F6FA" w:themeColor="accent5" w:themeTint="99"/>
        <w:insideH w:val="single" w:sz="2" w:space="0" w:color="F2F6FA" w:themeColor="accent5" w:themeTint="99"/>
        <w:insideV w:val="single" w:sz="2" w:space="0" w:color="F2F6F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F6F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F6F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CFD" w:themeFill="accent5" w:themeFillTint="33"/>
      </w:tcPr>
    </w:tblStylePr>
    <w:tblStylePr w:type="band1Horz">
      <w:tblPr/>
      <w:tcPr>
        <w:shd w:val="clear" w:color="auto" w:fill="FAFCFD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E4350"/>
    <w:pPr>
      <w:ind w:left="720"/>
      <w:contextualSpacing/>
    </w:pPr>
  </w:style>
  <w:style w:type="character" w:customStyle="1" w:styleId="grkhzd">
    <w:name w:val="grkhzd"/>
    <w:basedOn w:val="DefaultParagraphFont"/>
    <w:rsid w:val="008F3997"/>
  </w:style>
  <w:style w:type="character" w:customStyle="1" w:styleId="eq0j8">
    <w:name w:val="eq0j8"/>
    <w:basedOn w:val="DefaultParagraphFont"/>
    <w:rsid w:val="008F3997"/>
  </w:style>
  <w:style w:type="paragraph" w:styleId="NormalWeb">
    <w:name w:val="Normal (Web)"/>
    <w:basedOn w:val="Normal"/>
    <w:uiPriority w:val="99"/>
    <w:semiHidden/>
    <w:unhideWhenUsed/>
    <w:rsid w:val="00165C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35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de\AppData\Roaming\Microsoft\Templates\Modern%20student%20report.dotx" TargetMode="External"/></Relationship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8113D-0C70-4AB6-B483-0CA937E714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report.dotx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2021-01-30T06:57:00Z</dcterms:created>
  <dcterms:modified xsi:type="dcterms:W3CDTF">2021-07-08T01:55:00Z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